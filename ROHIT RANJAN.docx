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58FACC" w14:textId="77777777" w:rsidTr="00960BBD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05463D" w14:textId="6D064084" w:rsidR="00692703" w:rsidRPr="00CF1A49" w:rsidRDefault="00862CC7" w:rsidP="00913946">
            <w:pPr>
              <w:pStyle w:val="Title"/>
            </w:pPr>
            <w:r>
              <w:t>ROHIT RANJAN</w:t>
            </w:r>
          </w:p>
          <w:p w14:paraId="2A64353A" w14:textId="0E7BB7CE" w:rsidR="00692703" w:rsidRPr="00CF1A49" w:rsidRDefault="008A2C4F" w:rsidP="00913946">
            <w:pPr>
              <w:pStyle w:val="ContactInfo"/>
              <w:contextualSpacing w:val="0"/>
            </w:pPr>
            <w:r>
              <w:t>Mob:</w:t>
            </w:r>
            <w:r w:rsidR="00484577">
              <w:t>8302471247</w:t>
            </w:r>
          </w:p>
          <w:p w14:paraId="615ACC35" w14:textId="72026ECE" w:rsidR="00692703" w:rsidRPr="00CF1A49" w:rsidRDefault="00902F69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27A1C60F3A9A4994952B3BBF47AD6CA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862CC7">
              <w:t>: rohitdeveloper9@gmail.com</w:t>
            </w:r>
          </w:p>
        </w:tc>
      </w:tr>
      <w:tr w:rsidR="009571D8" w:rsidRPr="00CF1A49" w14:paraId="367D800A" w14:textId="77777777" w:rsidTr="00960BBD">
        <w:trPr>
          <w:trHeight w:val="18"/>
        </w:trPr>
        <w:tc>
          <w:tcPr>
            <w:tcW w:w="9360" w:type="dxa"/>
            <w:tcMar>
              <w:top w:w="432" w:type="dxa"/>
            </w:tcMar>
          </w:tcPr>
          <w:p w14:paraId="379A5361" w14:textId="77E5D8D0" w:rsidR="001755A8" w:rsidRPr="00CF1A49" w:rsidRDefault="001755A8" w:rsidP="00913946">
            <w:pPr>
              <w:contextualSpacing w:val="0"/>
            </w:pPr>
          </w:p>
        </w:tc>
      </w:tr>
    </w:tbl>
    <w:p w14:paraId="07A5C445" w14:textId="6B613D60" w:rsidR="004E01EB" w:rsidRPr="00CF1A49" w:rsidRDefault="002D5652" w:rsidP="004E01EB">
      <w:pPr>
        <w:pStyle w:val="Heading1"/>
      </w:pPr>
      <w:r>
        <w:t>PERSONAL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1233E1" w14:textId="77777777" w:rsidTr="00F02311">
        <w:tc>
          <w:tcPr>
            <w:tcW w:w="9290" w:type="dxa"/>
          </w:tcPr>
          <w:p w14:paraId="7F0A92D1" w14:textId="66734CEF" w:rsidR="001D0BF1" w:rsidRPr="00CF1A49" w:rsidRDefault="00F02311" w:rsidP="001D0BF1">
            <w:pPr>
              <w:pStyle w:val="Heading2"/>
              <w:contextualSpacing w:val="0"/>
              <w:outlineLvl w:val="1"/>
            </w:pPr>
            <w:r>
              <w:t>DATE OF BIRTH:</w:t>
            </w:r>
            <w:r w:rsidR="001D0BF1" w:rsidRPr="00CF1A49">
              <w:t xml:space="preserve"> </w:t>
            </w:r>
            <w:r>
              <w:rPr>
                <w:rStyle w:val="SubtleReference"/>
              </w:rPr>
              <w:t>24-08-1993</w:t>
            </w:r>
          </w:p>
          <w:p w14:paraId="2BC44740" w14:textId="668E9522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GENDER:</w:t>
            </w:r>
            <w:r w:rsidRPr="00CF1A49">
              <w:t xml:space="preserve"> </w:t>
            </w:r>
            <w:r>
              <w:rPr>
                <w:rStyle w:val="SubtleReference"/>
              </w:rPr>
              <w:t>MALE</w:t>
            </w:r>
          </w:p>
          <w:p w14:paraId="23EE3BDE" w14:textId="4168AF4D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NATIONALITY:</w:t>
            </w:r>
            <w:r w:rsidRPr="00CF1A49">
              <w:t xml:space="preserve"> </w:t>
            </w:r>
            <w:r>
              <w:rPr>
                <w:rStyle w:val="SubtleReference"/>
              </w:rPr>
              <w:t>INDIAN</w:t>
            </w:r>
          </w:p>
          <w:p w14:paraId="057B706B" w14:textId="0073D38A" w:rsidR="00F02311" w:rsidRDefault="00F02311" w:rsidP="00F0231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MARRITAL STATUS:</w:t>
            </w:r>
            <w:r w:rsidRPr="00CF1A49">
              <w:t xml:space="preserve"> </w:t>
            </w:r>
            <w:r>
              <w:rPr>
                <w:rStyle w:val="SubtleReference"/>
              </w:rPr>
              <w:t>SINGLE</w:t>
            </w:r>
          </w:p>
          <w:p w14:paraId="36BB0AD4" w14:textId="7085B5DE" w:rsidR="00F02311" w:rsidRPr="00CF1A49" w:rsidRDefault="00F02311" w:rsidP="00F02311">
            <w:pPr>
              <w:pStyle w:val="Heading2"/>
              <w:contextualSpacing w:val="0"/>
              <w:outlineLvl w:val="1"/>
            </w:pPr>
            <w:r>
              <w:t>HEIGHT:</w:t>
            </w:r>
            <w:r w:rsidRPr="00CF1A49">
              <w:t xml:space="preserve"> </w:t>
            </w:r>
            <w:r w:rsidR="008A2C4F">
              <w:rPr>
                <w:rStyle w:val="SubtleReference"/>
              </w:rPr>
              <w:t>5’7”</w:t>
            </w:r>
          </w:p>
          <w:p w14:paraId="53AF59BB" w14:textId="0F861DEB" w:rsidR="001E3120" w:rsidRPr="00CF1A49" w:rsidRDefault="00F02311" w:rsidP="00F02311">
            <w:pPr>
              <w:pStyle w:val="Heading2"/>
              <w:contextualSpacing w:val="0"/>
              <w:outlineLvl w:val="1"/>
            </w:pPr>
            <w:r>
              <w:t>COMPLEXATION:</w:t>
            </w:r>
            <w:r w:rsidRPr="00CF1A49">
              <w:t xml:space="preserve"> </w:t>
            </w:r>
            <w:r>
              <w:rPr>
                <w:rStyle w:val="SubtleReference"/>
              </w:rPr>
              <w:t>FAIR</w:t>
            </w:r>
          </w:p>
        </w:tc>
      </w:tr>
    </w:tbl>
    <w:p w14:paraId="240CB07A" w14:textId="023888D4" w:rsidR="005D5FEB" w:rsidRPr="00CF1A49" w:rsidRDefault="005D5FEB" w:rsidP="005D5FEB">
      <w:pPr>
        <w:pStyle w:val="Heading1"/>
      </w:pPr>
      <w:r>
        <w:t>FAMILY INFORMATION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5D5FEB" w:rsidRPr="00CF1A49" w14:paraId="3B5BC79F" w14:textId="77777777" w:rsidTr="00F260F0">
        <w:tc>
          <w:tcPr>
            <w:tcW w:w="9290" w:type="dxa"/>
          </w:tcPr>
          <w:p w14:paraId="15DB0726" w14:textId="52CAF700" w:rsidR="005D5FEB" w:rsidRDefault="005D5FEB" w:rsidP="00F260F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FATHER’s NAME:</w:t>
            </w:r>
            <w:r w:rsidRPr="00CF1A49">
              <w:t xml:space="preserve"> </w:t>
            </w:r>
            <w:r>
              <w:rPr>
                <w:rStyle w:val="SubtleReference"/>
              </w:rPr>
              <w:t>DEEPENDRA CHOUDHARY</w:t>
            </w:r>
          </w:p>
          <w:p w14:paraId="4ECC5C80" w14:textId="43880641" w:rsidR="005D5FEB" w:rsidRPr="00CF1A49" w:rsidRDefault="005D5FEB" w:rsidP="005D5FEB">
            <w:pPr>
              <w:pStyle w:val="Heading2"/>
              <w:contextualSpacing w:val="0"/>
              <w:outlineLvl w:val="1"/>
            </w:pPr>
            <w:r>
              <w:t>occupation:</w:t>
            </w:r>
            <w:r w:rsidRPr="00CF1A49">
              <w:t xml:space="preserve"> </w:t>
            </w:r>
            <w:r>
              <w:rPr>
                <w:rStyle w:val="SubtleReference"/>
              </w:rPr>
              <w:t>government employee</w:t>
            </w:r>
            <w:r w:rsidR="00C1640A">
              <w:rPr>
                <w:rStyle w:val="SubtleReference"/>
              </w:rPr>
              <w:t xml:space="preserve"> </w:t>
            </w:r>
          </w:p>
          <w:p w14:paraId="0EADF395" w14:textId="0BC16723" w:rsidR="005D5FEB" w:rsidRPr="00CF1A49" w:rsidRDefault="005D5FEB" w:rsidP="00F260F0">
            <w:pPr>
              <w:pStyle w:val="Heading2"/>
              <w:contextualSpacing w:val="0"/>
              <w:outlineLvl w:val="1"/>
            </w:pPr>
            <w:r>
              <w:t>MOTHER’s NAME:</w:t>
            </w:r>
            <w:r w:rsidRPr="00CF1A49">
              <w:t xml:space="preserve"> </w:t>
            </w:r>
            <w:r>
              <w:rPr>
                <w:rStyle w:val="SubtleReference"/>
              </w:rPr>
              <w:t>manju kumari</w:t>
            </w:r>
          </w:p>
          <w:p w14:paraId="42664623" w14:textId="5A70994D" w:rsidR="005D5FEB" w:rsidRPr="00CF1A49" w:rsidRDefault="005D5FEB" w:rsidP="00F260F0">
            <w:pPr>
              <w:pStyle w:val="Heading2"/>
              <w:contextualSpacing w:val="0"/>
              <w:outlineLvl w:val="1"/>
            </w:pPr>
            <w:r>
              <w:t>occupation:</w:t>
            </w:r>
            <w:r w:rsidRPr="00CF1A49">
              <w:t xml:space="preserve"> </w:t>
            </w:r>
            <w:r>
              <w:rPr>
                <w:rStyle w:val="SubtleReference"/>
              </w:rPr>
              <w:t>Home maker</w:t>
            </w:r>
          </w:p>
          <w:p w14:paraId="7F9A5381" w14:textId="449C31D9" w:rsidR="006A5267" w:rsidRDefault="00C1640A" w:rsidP="00F260F0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Brother: </w:t>
            </w:r>
            <w:r>
              <w:rPr>
                <w:rStyle w:val="SubtleReference"/>
              </w:rPr>
              <w:t>Kumar RAhul ranjan</w:t>
            </w:r>
            <w:r w:rsidR="006A5267">
              <w:rPr>
                <w:rStyle w:val="SubtleReference"/>
              </w:rPr>
              <w:t xml:space="preserve"> (software engineer</w:t>
            </w:r>
            <w:r w:rsidR="00960BBD">
              <w:rPr>
                <w:rStyle w:val="SubtleReference"/>
              </w:rPr>
              <w:t xml:space="preserve"> @ FRSPL , MUMBAI </w:t>
            </w:r>
            <w:r w:rsidR="006A5267">
              <w:rPr>
                <w:rStyle w:val="SubtleReference"/>
              </w:rPr>
              <w:t>)</w:t>
            </w:r>
          </w:p>
          <w:p w14:paraId="61784465" w14:textId="74239861" w:rsidR="005D5FEB" w:rsidRDefault="00C1640A" w:rsidP="00F260F0">
            <w:pPr>
              <w:pStyle w:val="Heading2"/>
              <w:contextualSpacing w:val="0"/>
              <w:outlineLvl w:val="1"/>
              <w:rPr>
                <w:rStyle w:val="SubtleReference"/>
                <w:b/>
                <w:color w:val="1D824C" w:themeColor="accent1"/>
              </w:rPr>
            </w:pPr>
            <w:r>
              <w:t>sister</w:t>
            </w:r>
            <w:r w:rsidR="005D5FEB">
              <w:t>:</w:t>
            </w:r>
            <w:r w:rsidR="005D5FEB" w:rsidRPr="00CF1A49">
              <w:t xml:space="preserve"> </w:t>
            </w:r>
            <w:r w:rsidR="006A5267">
              <w:rPr>
                <w:rStyle w:val="SubtleReference"/>
              </w:rPr>
              <w:t>Rakhi kumari (software engineer</w:t>
            </w:r>
            <w:r w:rsidR="00960BBD">
              <w:rPr>
                <w:rStyle w:val="SubtleReference"/>
              </w:rPr>
              <w:t xml:space="preserve"> @ DEloitte</w:t>
            </w:r>
            <w:r w:rsidR="00D74934">
              <w:rPr>
                <w:rStyle w:val="SubtleReference"/>
              </w:rPr>
              <w:t xml:space="preserve"> </w:t>
            </w:r>
            <w:r w:rsidR="00960BBD">
              <w:rPr>
                <w:rStyle w:val="SubtleReference"/>
              </w:rPr>
              <w:t>, bangAlore</w:t>
            </w:r>
            <w:r w:rsidR="006A5267">
              <w:rPr>
                <w:rStyle w:val="SubtleReference"/>
              </w:rPr>
              <w:t>)</w:t>
            </w:r>
          </w:p>
          <w:p w14:paraId="121BE7FD" w14:textId="7700A0A8" w:rsidR="006A5267" w:rsidRDefault="006A5267" w:rsidP="006A526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PERMANENT ADress:</w:t>
            </w:r>
            <w:r w:rsidRPr="00CF1A49">
              <w:t xml:space="preserve"> </w:t>
            </w:r>
            <w:r w:rsidR="00D20554">
              <w:rPr>
                <w:rStyle w:val="SubtleReference"/>
              </w:rPr>
              <w:t>Moh- laheria pokhar, barh, PATNA 803213</w:t>
            </w:r>
          </w:p>
          <w:p w14:paraId="28A775B7" w14:textId="020AD1E9" w:rsidR="006A5267" w:rsidRPr="00960BBD" w:rsidRDefault="00D20554" w:rsidP="00F260F0">
            <w:pPr>
              <w:pStyle w:val="Heading2"/>
              <w:contextualSpacing w:val="0"/>
              <w:outlineLvl w:val="1"/>
              <w:rPr>
                <w:smallCaps/>
              </w:rPr>
            </w:pPr>
            <w:r>
              <w:t>ancestral home:</w:t>
            </w:r>
            <w:r w:rsidRPr="00CF1A49">
              <w:t xml:space="preserve"> </w:t>
            </w:r>
            <w:r>
              <w:rPr>
                <w:rStyle w:val="SubtleReference"/>
              </w:rPr>
              <w:t>village + PO – shaibani, ps-bakhityarpur</w:t>
            </w:r>
            <w:r w:rsidR="00D7493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,</w:t>
            </w:r>
            <w:r w:rsidR="00D74934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dist- patna</w:t>
            </w:r>
          </w:p>
        </w:tc>
      </w:tr>
    </w:tbl>
    <w:p w14:paraId="1D48592F" w14:textId="77777777" w:rsidR="005D5FEB" w:rsidRDefault="005D5FEB" w:rsidP="005D5FEB">
      <w:pPr>
        <w:pStyle w:val="Heading1"/>
        <w:tabs>
          <w:tab w:val="left" w:pos="2580"/>
        </w:tabs>
      </w:pPr>
    </w:p>
    <w:p w14:paraId="61C1156E" w14:textId="3223AA48" w:rsidR="00DA59AA" w:rsidRPr="00CF1A49" w:rsidRDefault="00902F69" w:rsidP="005D5FEB">
      <w:pPr>
        <w:pStyle w:val="Heading1"/>
        <w:tabs>
          <w:tab w:val="left" w:pos="2580"/>
        </w:tabs>
      </w:pPr>
      <w:sdt>
        <w:sdtPr>
          <w:alias w:val="Education:"/>
          <w:tag w:val="Education:"/>
          <w:id w:val="-1908763273"/>
          <w:placeholder>
            <w:docPart w:val="2620C81DACF04B79B3AB533C2C66798B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  <w:r w:rsidR="005D5FEB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C0C13A7" w14:textId="77777777" w:rsidTr="00484577">
        <w:tc>
          <w:tcPr>
            <w:tcW w:w="9290" w:type="dxa"/>
          </w:tcPr>
          <w:tbl>
            <w:tblPr>
              <w:tblW w:w="8685" w:type="dxa"/>
              <w:tblLook w:val="04A0" w:firstRow="1" w:lastRow="0" w:firstColumn="1" w:lastColumn="0" w:noHBand="0" w:noVBand="1"/>
            </w:tblPr>
            <w:tblGrid>
              <w:gridCol w:w="2287"/>
              <w:gridCol w:w="2496"/>
              <w:gridCol w:w="2074"/>
              <w:gridCol w:w="1828"/>
            </w:tblGrid>
            <w:tr w:rsidR="002D5652" w:rsidRPr="002D5652" w14:paraId="1CF12523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1895EBE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Qualification</w:t>
                  </w:r>
                </w:p>
              </w:tc>
              <w:tc>
                <w:tcPr>
                  <w:tcW w:w="249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E04690D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Name of Institution</w:t>
                  </w:r>
                </w:p>
              </w:tc>
              <w:tc>
                <w:tcPr>
                  <w:tcW w:w="20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3F033F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Board/University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E6C5476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</w:pPr>
                  <w:r w:rsidRPr="002D5652">
                    <w:rPr>
                      <w:rFonts w:ascii="Calibri" w:eastAsia="Times New Roman" w:hAnsi="Calibri" w:cs="Calibri"/>
                      <w:b/>
                      <w:bCs/>
                      <w:color w:val="1D824C" w:themeColor="accent1"/>
                      <w:sz w:val="26"/>
                      <w:szCs w:val="26"/>
                    </w:rPr>
                    <w:t>Passing Year</w:t>
                  </w:r>
                </w:p>
              </w:tc>
            </w:tr>
            <w:tr w:rsidR="002D5652" w:rsidRPr="002D5652" w14:paraId="7EBC8F4F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A2A6357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10</w:t>
                  </w:r>
                  <w:r w:rsidRPr="008A2C4F">
                    <w:rPr>
                      <w:rFonts w:ascii="Calibri" w:eastAsia="Times New Roman" w:hAnsi="Calibri" w:cs="Calibri"/>
                      <w:color w:val="404040" w:themeColor="text1" w:themeTint="BF"/>
                      <w:vertAlign w:val="superscript"/>
                    </w:rPr>
                    <w:t>th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731E036" w14:textId="47CE8FF0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Crescent convent School</w:t>
                  </w:r>
                  <w:r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 xml:space="preserve"> </w:t>
                  </w: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(DildarNagar, U.P)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F736F21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C.B.S.E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1A7B140A" w14:textId="740C1B2A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2008</w:t>
                  </w:r>
                </w:p>
              </w:tc>
            </w:tr>
            <w:tr w:rsidR="002D5652" w:rsidRPr="002D5652" w14:paraId="06A984EA" w14:textId="77777777" w:rsidTr="002D5652">
              <w:trPr>
                <w:trHeight w:val="580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2D2B51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12</w:t>
                  </w:r>
                  <w:r w:rsidRPr="008A2C4F">
                    <w:rPr>
                      <w:rFonts w:ascii="Calibri" w:eastAsia="Times New Roman" w:hAnsi="Calibri" w:cs="Calibri"/>
                      <w:color w:val="404040" w:themeColor="text1" w:themeTint="BF"/>
                      <w:vertAlign w:val="superscript"/>
                    </w:rPr>
                    <w:t>th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0879589F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R.P.S. Residential Public School,Patna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249808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C.B.S.E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8D3F6A2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2010</w:t>
                  </w:r>
                </w:p>
              </w:tc>
            </w:tr>
            <w:tr w:rsidR="002D5652" w:rsidRPr="002D5652" w14:paraId="07C8CBFA" w14:textId="77777777" w:rsidTr="002D5652">
              <w:trPr>
                <w:trHeight w:val="678"/>
              </w:trPr>
              <w:tc>
                <w:tcPr>
                  <w:tcW w:w="228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05CB33D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Btech(Computer Science)</w:t>
                  </w:r>
                </w:p>
              </w:tc>
              <w:tc>
                <w:tcPr>
                  <w:tcW w:w="24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F5507C5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JIET Jodhpur (Rajasthan)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C17FDE3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Rajasthan Technical University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F73C7E8" w14:textId="77777777" w:rsidR="002D5652" w:rsidRPr="002D5652" w:rsidRDefault="002D5652" w:rsidP="002D5652">
                  <w:pPr>
                    <w:rPr>
                      <w:rFonts w:ascii="Calibri" w:eastAsia="Times New Roman" w:hAnsi="Calibri" w:cs="Calibri"/>
                      <w:color w:val="404040" w:themeColor="text1" w:themeTint="BF"/>
                    </w:rPr>
                  </w:pPr>
                  <w:r w:rsidRPr="002D5652">
                    <w:rPr>
                      <w:rFonts w:ascii="Calibri" w:eastAsia="Times New Roman" w:hAnsi="Calibri" w:cs="Calibri"/>
                      <w:color w:val="404040" w:themeColor="text1" w:themeTint="BF"/>
                    </w:rPr>
                    <w:t>2014</w:t>
                  </w:r>
                </w:p>
              </w:tc>
            </w:tr>
          </w:tbl>
          <w:p w14:paraId="2D803F60" w14:textId="380DCAB9" w:rsidR="007538DC" w:rsidRPr="00CF1A49" w:rsidRDefault="007538DC" w:rsidP="00862CC7">
            <w:pPr>
              <w:pStyle w:val="Heading3"/>
              <w:outlineLvl w:val="2"/>
            </w:pPr>
          </w:p>
        </w:tc>
      </w:tr>
    </w:tbl>
    <w:p w14:paraId="08F1A17D" w14:textId="417EEBDE" w:rsidR="00486277" w:rsidRPr="00CF1A49" w:rsidRDefault="00EB2273" w:rsidP="00486277">
      <w:pPr>
        <w:pStyle w:val="Heading1"/>
      </w:pPr>
      <w:r>
        <w:lastRenderedPageBreak/>
        <w:t>WORKING DETAILS</w:t>
      </w:r>
    </w:p>
    <w:p w14:paraId="1AC7EEAB" w14:textId="159056DA" w:rsidR="00EB2273" w:rsidRDefault="00EB2273" w:rsidP="00EB2273">
      <w:r w:rsidRPr="00EB2273">
        <w:rPr>
          <w:b/>
          <w:bCs/>
          <w:color w:val="1D824C" w:themeColor="accent1"/>
          <w:sz w:val="26"/>
          <w:szCs w:val="26"/>
        </w:rPr>
        <w:t>COMPANY</w:t>
      </w:r>
      <w:r>
        <w:t>:</w:t>
      </w:r>
      <w:r w:rsidRPr="00CF1A49">
        <w:t xml:space="preserve"> </w:t>
      </w:r>
      <w:r w:rsidRPr="00EB2273">
        <w:t>TECHNOGRAM SOLUTIONS</w:t>
      </w:r>
      <w:r w:rsidR="007C3780">
        <w:t xml:space="preserve">, </w:t>
      </w:r>
      <w:r w:rsidR="000C08F3">
        <w:t xml:space="preserve">NEW </w:t>
      </w:r>
      <w:r w:rsidR="007C3780">
        <w:t>DELHI</w:t>
      </w:r>
      <w:r w:rsidR="00CB1F82">
        <w:t xml:space="preserve"> </w:t>
      </w:r>
      <w:r w:rsidRPr="00EB2273">
        <w:t>(</w:t>
      </w:r>
      <w:r w:rsidR="00CB1F82">
        <w:t xml:space="preserve"> </w:t>
      </w:r>
      <w:hyperlink r:id="rId7" w:history="1">
        <w:r w:rsidR="00CB1F82" w:rsidRPr="00EA5E6B">
          <w:rPr>
            <w:rStyle w:val="Hyperlink"/>
          </w:rPr>
          <w:t>https:</w:t>
        </w:r>
        <w:r w:rsidR="00CB1F82" w:rsidRPr="00EA5E6B">
          <w:rPr>
            <w:rStyle w:val="Hyperlink"/>
          </w:rPr>
          <w:t>/</w:t>
        </w:r>
        <w:r w:rsidR="00CB1F82" w:rsidRPr="00EA5E6B">
          <w:rPr>
            <w:rStyle w:val="Hyperlink"/>
          </w:rPr>
          <w:t>/technogramsolutions.com/ )</w:t>
        </w:r>
      </w:hyperlink>
      <w:r w:rsidR="00CB1F82">
        <w:rPr>
          <w:rStyle w:val="Hyperlink"/>
        </w:rPr>
        <w:t xml:space="preserve"> </w:t>
      </w:r>
    </w:p>
    <w:p w14:paraId="4966196A" w14:textId="30C5AB47" w:rsidR="00EB2273" w:rsidRDefault="00484577" w:rsidP="00EB2273">
      <w:r>
        <w:rPr>
          <w:b/>
          <w:bCs/>
          <w:color w:val="1D824C" w:themeColor="accent1"/>
          <w:sz w:val="26"/>
          <w:szCs w:val="26"/>
        </w:rPr>
        <w:t>POSITION</w:t>
      </w:r>
      <w:r w:rsidR="00EB2273">
        <w:t>:</w:t>
      </w:r>
      <w:r w:rsidR="00EB2273" w:rsidRPr="00CF1A49">
        <w:t xml:space="preserve"> </w:t>
      </w:r>
      <w:r w:rsidR="00EB2273">
        <w:t xml:space="preserve">FRONT END DEVELOPER </w:t>
      </w:r>
    </w:p>
    <w:p w14:paraId="62B0D61F" w14:textId="6D194230" w:rsidR="00484577" w:rsidRDefault="00484577" w:rsidP="00484577">
      <w:r>
        <w:rPr>
          <w:b/>
          <w:bCs/>
          <w:color w:val="1D824C" w:themeColor="accent1"/>
          <w:sz w:val="26"/>
          <w:szCs w:val="26"/>
        </w:rPr>
        <w:t>LINKEDIN PROFILE</w:t>
      </w:r>
      <w:r>
        <w:t>:</w:t>
      </w:r>
      <w:r w:rsidRPr="00CF1A49">
        <w:t xml:space="preserve"> </w:t>
      </w:r>
      <w:hyperlink r:id="rId8" w:history="1">
        <w:r w:rsidRPr="00484577">
          <w:rPr>
            <w:rStyle w:val="Hyperlink"/>
          </w:rPr>
          <w:t>https://www.linkedin.com/in/rohit-ranjan-b48ba086/</w:t>
        </w:r>
      </w:hyperlink>
    </w:p>
    <w:p w14:paraId="6D27E835" w14:textId="4B894222" w:rsidR="00B51D1B" w:rsidRDefault="00B51D1B" w:rsidP="006E1507"/>
    <w:p w14:paraId="6BBAEDC3" w14:textId="77777777" w:rsidR="00484577" w:rsidRPr="006E1507" w:rsidRDefault="00484577" w:rsidP="006E1507"/>
    <w:sectPr w:rsidR="00484577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6113" w14:textId="77777777" w:rsidR="00902F69" w:rsidRDefault="00902F69" w:rsidP="0068194B">
      <w:r>
        <w:separator/>
      </w:r>
    </w:p>
    <w:p w14:paraId="7060FE46" w14:textId="77777777" w:rsidR="00902F69" w:rsidRDefault="00902F69"/>
    <w:p w14:paraId="5407C49B" w14:textId="77777777" w:rsidR="00902F69" w:rsidRDefault="00902F69"/>
  </w:endnote>
  <w:endnote w:type="continuationSeparator" w:id="0">
    <w:p w14:paraId="44CD21A6" w14:textId="77777777" w:rsidR="00902F69" w:rsidRDefault="00902F69" w:rsidP="0068194B">
      <w:r>
        <w:continuationSeparator/>
      </w:r>
    </w:p>
    <w:p w14:paraId="0C90B067" w14:textId="77777777" w:rsidR="00902F69" w:rsidRDefault="00902F69"/>
    <w:p w14:paraId="25CC23C1" w14:textId="77777777" w:rsidR="00902F69" w:rsidRDefault="00902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26A0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9C70F" w14:textId="77777777" w:rsidR="00902F69" w:rsidRDefault="00902F69" w:rsidP="0068194B">
      <w:r>
        <w:separator/>
      </w:r>
    </w:p>
    <w:p w14:paraId="06A68363" w14:textId="77777777" w:rsidR="00902F69" w:rsidRDefault="00902F69"/>
    <w:p w14:paraId="3D0B2709" w14:textId="77777777" w:rsidR="00902F69" w:rsidRDefault="00902F69"/>
  </w:footnote>
  <w:footnote w:type="continuationSeparator" w:id="0">
    <w:p w14:paraId="4C07D8F9" w14:textId="77777777" w:rsidR="00902F69" w:rsidRDefault="00902F69" w:rsidP="0068194B">
      <w:r>
        <w:continuationSeparator/>
      </w:r>
    </w:p>
    <w:p w14:paraId="641BB7B9" w14:textId="77777777" w:rsidR="00902F69" w:rsidRDefault="00902F69"/>
    <w:p w14:paraId="16642A4C" w14:textId="77777777" w:rsidR="00902F69" w:rsidRDefault="00902F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0974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1F2E31" wp14:editId="0F3BF1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62019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C73104A"/>
    <w:multiLevelType w:val="hybridMultilevel"/>
    <w:tmpl w:val="4E36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F105116"/>
    <w:multiLevelType w:val="hybridMultilevel"/>
    <w:tmpl w:val="DB6C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C7"/>
    <w:rsid w:val="000001EF"/>
    <w:rsid w:val="00007322"/>
    <w:rsid w:val="00007728"/>
    <w:rsid w:val="00024584"/>
    <w:rsid w:val="00024730"/>
    <w:rsid w:val="00055E95"/>
    <w:rsid w:val="0007021F"/>
    <w:rsid w:val="000B2BA5"/>
    <w:rsid w:val="000C08F3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5652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4577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D5FEB"/>
    <w:rsid w:val="005F4B91"/>
    <w:rsid w:val="005F55D2"/>
    <w:rsid w:val="0062312F"/>
    <w:rsid w:val="00625F2C"/>
    <w:rsid w:val="006618E9"/>
    <w:rsid w:val="0068194B"/>
    <w:rsid w:val="00692703"/>
    <w:rsid w:val="006A1962"/>
    <w:rsid w:val="006A5267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780"/>
    <w:rsid w:val="007C606B"/>
    <w:rsid w:val="007E6A61"/>
    <w:rsid w:val="00801140"/>
    <w:rsid w:val="00803404"/>
    <w:rsid w:val="00834955"/>
    <w:rsid w:val="00855B59"/>
    <w:rsid w:val="00860461"/>
    <w:rsid w:val="00862CC7"/>
    <w:rsid w:val="0086487C"/>
    <w:rsid w:val="00870B20"/>
    <w:rsid w:val="008829F8"/>
    <w:rsid w:val="00885897"/>
    <w:rsid w:val="008A2C4F"/>
    <w:rsid w:val="008A6538"/>
    <w:rsid w:val="008C7056"/>
    <w:rsid w:val="008F3B14"/>
    <w:rsid w:val="00901899"/>
    <w:rsid w:val="00902F6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BBD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BAA"/>
    <w:rsid w:val="00BA1546"/>
    <w:rsid w:val="00BB4E51"/>
    <w:rsid w:val="00BD431F"/>
    <w:rsid w:val="00BE423E"/>
    <w:rsid w:val="00BF61AC"/>
    <w:rsid w:val="00C1640A"/>
    <w:rsid w:val="00C47FA6"/>
    <w:rsid w:val="00C57FC6"/>
    <w:rsid w:val="00C66A7D"/>
    <w:rsid w:val="00C779DA"/>
    <w:rsid w:val="00C814F7"/>
    <w:rsid w:val="00CA4B4D"/>
    <w:rsid w:val="00CB1F82"/>
    <w:rsid w:val="00CB35C3"/>
    <w:rsid w:val="00CD323D"/>
    <w:rsid w:val="00CE4030"/>
    <w:rsid w:val="00CE64B3"/>
    <w:rsid w:val="00CF1A49"/>
    <w:rsid w:val="00D0630C"/>
    <w:rsid w:val="00D20554"/>
    <w:rsid w:val="00D243A9"/>
    <w:rsid w:val="00D305E5"/>
    <w:rsid w:val="00D37CD3"/>
    <w:rsid w:val="00D66A52"/>
    <w:rsid w:val="00D66EFA"/>
    <w:rsid w:val="00D72A2D"/>
    <w:rsid w:val="00D7493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5061"/>
    <w:rsid w:val="00E81CC5"/>
    <w:rsid w:val="00E85A87"/>
    <w:rsid w:val="00E85B4A"/>
    <w:rsid w:val="00E9528E"/>
    <w:rsid w:val="00EA5099"/>
    <w:rsid w:val="00EB2273"/>
    <w:rsid w:val="00EC1351"/>
    <w:rsid w:val="00EC4CBF"/>
    <w:rsid w:val="00EC740F"/>
    <w:rsid w:val="00EE2CA8"/>
    <w:rsid w:val="00EF17E8"/>
    <w:rsid w:val="00EF51D9"/>
    <w:rsid w:val="00F02311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8DC8A"/>
  <w15:chartTrackingRefBased/>
  <w15:docId w15:val="{623B30AD-CA2A-46A1-BAFA-2AFF6815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B22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-ranjan-b48ba08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nogramsolutions.com/%20)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A1C60F3A9A4994952B3BBF47AD6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E0434-9839-481A-87E5-77E69806C74F}"/>
      </w:docPartPr>
      <w:docPartBody>
        <w:p w:rsidR="008F6C3A" w:rsidRDefault="00BC550C">
          <w:pPr>
            <w:pStyle w:val="27A1C60F3A9A4994952B3BBF47AD6CA5"/>
          </w:pPr>
          <w:r w:rsidRPr="00CF1A49">
            <w:t>Email</w:t>
          </w:r>
        </w:p>
      </w:docPartBody>
    </w:docPart>
    <w:docPart>
      <w:docPartPr>
        <w:name w:val="2620C81DACF04B79B3AB533C2C66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5C24-E66B-4514-9049-FF0513B6037B}"/>
      </w:docPartPr>
      <w:docPartBody>
        <w:p w:rsidR="008F6C3A" w:rsidRDefault="00BC550C">
          <w:pPr>
            <w:pStyle w:val="2620C81DACF04B79B3AB533C2C66798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13"/>
    <w:rsid w:val="00842AC0"/>
    <w:rsid w:val="008B4013"/>
    <w:rsid w:val="008F48FA"/>
    <w:rsid w:val="008F6C3A"/>
    <w:rsid w:val="00BC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C4A0B0AD6F4C2AA129352946BB9329">
    <w:name w:val="72C4A0B0AD6F4C2AA129352946BB932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5E51320C1F24C85BC95127472CCCDA9">
    <w:name w:val="35E51320C1F24C85BC95127472CCCDA9"/>
  </w:style>
  <w:style w:type="paragraph" w:customStyle="1" w:styleId="D82D52E8704E43A286EA8965DD62C205">
    <w:name w:val="D82D52E8704E43A286EA8965DD62C205"/>
  </w:style>
  <w:style w:type="paragraph" w:customStyle="1" w:styleId="FDBFB4125991442F85F7C75CF973C744">
    <w:name w:val="FDBFB4125991442F85F7C75CF973C744"/>
  </w:style>
  <w:style w:type="paragraph" w:customStyle="1" w:styleId="F746AF598F2B4D5E8F1D13CBF0717975">
    <w:name w:val="F746AF598F2B4D5E8F1D13CBF0717975"/>
  </w:style>
  <w:style w:type="paragraph" w:customStyle="1" w:styleId="27A1C60F3A9A4994952B3BBF47AD6CA5">
    <w:name w:val="27A1C60F3A9A4994952B3BBF47AD6CA5"/>
  </w:style>
  <w:style w:type="paragraph" w:customStyle="1" w:styleId="59DD0924306440C09493A52000C48788">
    <w:name w:val="59DD0924306440C09493A52000C48788"/>
  </w:style>
  <w:style w:type="paragraph" w:customStyle="1" w:styleId="9CC6F898E53147DAA0F1D9CBAE3565DE">
    <w:name w:val="9CC6F898E53147DAA0F1D9CBAE3565DE"/>
  </w:style>
  <w:style w:type="paragraph" w:customStyle="1" w:styleId="DEFDD2811C7748DD9B27B69D0D9EBC16">
    <w:name w:val="DEFDD2811C7748DD9B27B69D0D9EBC16"/>
  </w:style>
  <w:style w:type="paragraph" w:customStyle="1" w:styleId="BA539EC1D8C4459EA6A6CDBBB725CB97">
    <w:name w:val="BA539EC1D8C4459EA6A6CDBBB725CB97"/>
  </w:style>
  <w:style w:type="paragraph" w:customStyle="1" w:styleId="70B5D0D7725F4BD7AA5CCAC6B1584A6C">
    <w:name w:val="70B5D0D7725F4BD7AA5CCAC6B1584A6C"/>
  </w:style>
  <w:style w:type="paragraph" w:customStyle="1" w:styleId="84847A9210914D0ABCC09B26257C4455">
    <w:name w:val="84847A9210914D0ABCC09B26257C4455"/>
  </w:style>
  <w:style w:type="paragraph" w:customStyle="1" w:styleId="D54A3622A3A04D01AF186E09FB408931">
    <w:name w:val="D54A3622A3A04D01AF186E09FB408931"/>
  </w:style>
  <w:style w:type="paragraph" w:customStyle="1" w:styleId="9ABD1DFA948A4D508EEA3777B84A21FB">
    <w:name w:val="9ABD1DFA948A4D508EEA3777B84A21FB"/>
  </w:style>
  <w:style w:type="paragraph" w:customStyle="1" w:styleId="039CB79F1B4F4FF7A480DA93182C7F2E">
    <w:name w:val="039CB79F1B4F4FF7A480DA93182C7F2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52C5C92D39C470987B42E1FB8033032">
    <w:name w:val="852C5C92D39C470987B42E1FB8033032"/>
  </w:style>
  <w:style w:type="paragraph" w:customStyle="1" w:styleId="7DA2C04BD5034AC78D66C29D7056A553">
    <w:name w:val="7DA2C04BD5034AC78D66C29D7056A553"/>
  </w:style>
  <w:style w:type="paragraph" w:customStyle="1" w:styleId="0CC9A841E6304D99B121BF2A304E96C9">
    <w:name w:val="0CC9A841E6304D99B121BF2A304E96C9"/>
  </w:style>
  <w:style w:type="paragraph" w:customStyle="1" w:styleId="0381DBA576994A75B2892C16DC0C3236">
    <w:name w:val="0381DBA576994A75B2892C16DC0C3236"/>
  </w:style>
  <w:style w:type="paragraph" w:customStyle="1" w:styleId="BFE255D32ADD40DEBC2895591FA0BEE6">
    <w:name w:val="BFE255D32ADD40DEBC2895591FA0BEE6"/>
  </w:style>
  <w:style w:type="paragraph" w:customStyle="1" w:styleId="2CC60CA988EC4F53B959229B61BFFFAF">
    <w:name w:val="2CC60CA988EC4F53B959229B61BFFFAF"/>
  </w:style>
  <w:style w:type="paragraph" w:customStyle="1" w:styleId="84A9ED99EDB34EA48E6218773F6E2CC0">
    <w:name w:val="84A9ED99EDB34EA48E6218773F6E2CC0"/>
  </w:style>
  <w:style w:type="paragraph" w:customStyle="1" w:styleId="2620C81DACF04B79B3AB533C2C66798B">
    <w:name w:val="2620C81DACF04B79B3AB533C2C66798B"/>
  </w:style>
  <w:style w:type="paragraph" w:customStyle="1" w:styleId="859D953F262F481193D533F9DAF295D3">
    <w:name w:val="859D953F262F481193D533F9DAF295D3"/>
  </w:style>
  <w:style w:type="paragraph" w:customStyle="1" w:styleId="E487A818D7AB447FABB51123710F60C6">
    <w:name w:val="E487A818D7AB447FABB51123710F60C6"/>
  </w:style>
  <w:style w:type="paragraph" w:customStyle="1" w:styleId="9B7FB598184B4C28B9CA793AA52B0422">
    <w:name w:val="9B7FB598184B4C28B9CA793AA52B0422"/>
  </w:style>
  <w:style w:type="paragraph" w:customStyle="1" w:styleId="57AEECED290940D4AB1777C9C4AA55F5">
    <w:name w:val="57AEECED290940D4AB1777C9C4AA55F5"/>
  </w:style>
  <w:style w:type="paragraph" w:customStyle="1" w:styleId="273DB893765F4A4DB12CF29E4EA3CCF2">
    <w:name w:val="273DB893765F4A4DB12CF29E4EA3CCF2"/>
  </w:style>
  <w:style w:type="paragraph" w:customStyle="1" w:styleId="902E4000A64E423995247CCA38B69143">
    <w:name w:val="902E4000A64E423995247CCA38B69143"/>
  </w:style>
  <w:style w:type="paragraph" w:customStyle="1" w:styleId="7AD545D3E4AF4CC48E9DDBC08F3A622F">
    <w:name w:val="7AD545D3E4AF4CC48E9DDBC08F3A622F"/>
  </w:style>
  <w:style w:type="paragraph" w:customStyle="1" w:styleId="6E723695009B47CE8FF0688A04736598">
    <w:name w:val="6E723695009B47CE8FF0688A04736598"/>
  </w:style>
  <w:style w:type="paragraph" w:customStyle="1" w:styleId="249AF7FAE8CA42A598A8A0CD3413392C">
    <w:name w:val="249AF7FAE8CA42A598A8A0CD3413392C"/>
  </w:style>
  <w:style w:type="paragraph" w:customStyle="1" w:styleId="E9061CDB9CCC4E62A96080CB0AFBC71F">
    <w:name w:val="E9061CDB9CCC4E62A96080CB0AFBC71F"/>
  </w:style>
  <w:style w:type="paragraph" w:customStyle="1" w:styleId="2F102DA9E3584C87BEB8BD30A0AA3B7B">
    <w:name w:val="2F102DA9E3584C87BEB8BD30A0AA3B7B"/>
  </w:style>
  <w:style w:type="paragraph" w:customStyle="1" w:styleId="644F2E25EF7244A98CC4079BEDCD3E39">
    <w:name w:val="644F2E25EF7244A98CC4079BEDCD3E39"/>
  </w:style>
  <w:style w:type="paragraph" w:customStyle="1" w:styleId="55DAE3CFD9FE43D38FB1011A1B75AE91">
    <w:name w:val="55DAE3CFD9FE43D38FB1011A1B75AE91"/>
  </w:style>
  <w:style w:type="paragraph" w:customStyle="1" w:styleId="FDF89D245EDB4EF496D1B1EF6EBE7708">
    <w:name w:val="FDF89D245EDB4EF496D1B1EF6EBE7708"/>
  </w:style>
  <w:style w:type="paragraph" w:customStyle="1" w:styleId="37B0322B9AB444AF80F52BAFF3AA2DFD">
    <w:name w:val="37B0322B9AB444AF80F52BAFF3AA2DFD"/>
  </w:style>
  <w:style w:type="paragraph" w:customStyle="1" w:styleId="080CD563E9C247F38D21EB2CCE75E14B">
    <w:name w:val="080CD563E9C247F38D21EB2CCE75E14B"/>
  </w:style>
  <w:style w:type="paragraph" w:customStyle="1" w:styleId="86FAE4B1A1384A1AB7E736CB9AED61F9">
    <w:name w:val="86FAE4B1A1384A1AB7E736CB9AED61F9"/>
  </w:style>
  <w:style w:type="paragraph" w:customStyle="1" w:styleId="25653F09503841259969696A5BA91F32">
    <w:name w:val="25653F09503841259969696A5BA91F32"/>
  </w:style>
  <w:style w:type="paragraph" w:customStyle="1" w:styleId="358809FBD7024276A0918D28676BD676">
    <w:name w:val="358809FBD7024276A0918D28676BD676"/>
    <w:rsid w:val="008B4013"/>
  </w:style>
  <w:style w:type="paragraph" w:customStyle="1" w:styleId="6D9B767238CD4726BAFBAD8C92DE045D">
    <w:name w:val="6D9B767238CD4726BAFBAD8C92DE045D"/>
    <w:rsid w:val="008B4013"/>
  </w:style>
  <w:style w:type="paragraph" w:customStyle="1" w:styleId="24923F215E8D48EF878C76C58DF8AB34">
    <w:name w:val="24923F215E8D48EF878C76C58DF8AB34"/>
    <w:rsid w:val="008F6C3A"/>
  </w:style>
  <w:style w:type="paragraph" w:customStyle="1" w:styleId="DDD7DCC67FBF4240AB52F7002936785D">
    <w:name w:val="DDD7DCC67FBF4240AB52F7002936785D"/>
    <w:rsid w:val="008F6C3A"/>
  </w:style>
  <w:style w:type="paragraph" w:customStyle="1" w:styleId="588DC2FFE6B34459B36AA56C01A123C8">
    <w:name w:val="588DC2FFE6B34459B36AA56C01A123C8"/>
    <w:rsid w:val="008F6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262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Rahul Ranjan</dc:creator>
  <cp:keywords/>
  <dc:description/>
  <cp:lastModifiedBy>Ranjan, Kumar</cp:lastModifiedBy>
  <cp:revision>7</cp:revision>
  <cp:lastPrinted>2021-07-23T17:01:00Z</cp:lastPrinted>
  <dcterms:created xsi:type="dcterms:W3CDTF">2021-07-23T11:40:00Z</dcterms:created>
  <dcterms:modified xsi:type="dcterms:W3CDTF">2021-07-23T17:08:00Z</dcterms:modified>
  <cp:category/>
</cp:coreProperties>
</file>